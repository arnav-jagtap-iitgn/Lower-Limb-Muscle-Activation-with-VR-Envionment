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EE1B5C"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050037D4" wp14:editId="746A64A7">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5237CFC8" w14:textId="77777777" w:rsidTr="00EB7C2B">
        <w:trPr>
          <w:trHeight w:val="1083"/>
        </w:trPr>
        <w:tc>
          <w:tcPr>
            <w:tcW w:w="10790" w:type="dxa"/>
            <w:gridSpan w:val="9"/>
          </w:tcPr>
          <w:p w14:paraId="5D9C5A0F" w14:textId="77777777" w:rsidR="00DF198B" w:rsidRDefault="00DF198B"/>
        </w:tc>
      </w:tr>
      <w:tr w:rsidR="00DF198B" w14:paraId="3E9E8641" w14:textId="77777777" w:rsidTr="00EB7C2B">
        <w:trPr>
          <w:trHeight w:val="1068"/>
        </w:trPr>
        <w:tc>
          <w:tcPr>
            <w:tcW w:w="1198" w:type="dxa"/>
            <w:gridSpan w:val="2"/>
            <w:tcBorders>
              <w:right w:val="single" w:sz="18" w:space="0" w:color="476166" w:themeColor="accent1"/>
            </w:tcBorders>
          </w:tcPr>
          <w:p w14:paraId="422B1FCC"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B6F9D6B" w14:textId="387AF394" w:rsidR="00DF198B" w:rsidRPr="00DF198B" w:rsidRDefault="006D2514" w:rsidP="00EB7C2B">
            <w:pPr>
              <w:pStyle w:val="Heading1"/>
            </w:pPr>
            <w:r>
              <w:t>Calibration of the IMU sensor (BNO 0</w:t>
            </w:r>
            <w:r w:rsidR="00992862">
              <w:t>5</w:t>
            </w:r>
            <w:r>
              <w:t>5)</w:t>
            </w:r>
          </w:p>
        </w:tc>
        <w:tc>
          <w:tcPr>
            <w:tcW w:w="1199" w:type="dxa"/>
            <w:gridSpan w:val="2"/>
            <w:tcBorders>
              <w:left w:val="single" w:sz="18" w:space="0" w:color="476166" w:themeColor="accent1"/>
            </w:tcBorders>
          </w:tcPr>
          <w:p w14:paraId="53F6D036" w14:textId="77777777" w:rsidR="00DF198B" w:rsidRDefault="00DF198B"/>
        </w:tc>
      </w:tr>
      <w:tr w:rsidR="00DF198B" w14:paraId="0F27E9D6" w14:textId="77777777" w:rsidTr="00EB7C2B">
        <w:trPr>
          <w:trHeight w:val="1837"/>
        </w:trPr>
        <w:tc>
          <w:tcPr>
            <w:tcW w:w="1170" w:type="dxa"/>
          </w:tcPr>
          <w:p w14:paraId="62912EE6" w14:textId="77777777" w:rsidR="00DF198B" w:rsidRDefault="00DF198B"/>
        </w:tc>
        <w:tc>
          <w:tcPr>
            <w:tcW w:w="8460" w:type="dxa"/>
            <w:gridSpan w:val="7"/>
          </w:tcPr>
          <w:p w14:paraId="76C10BBD" w14:textId="77777777" w:rsidR="00DF198B" w:rsidRDefault="00DF198B"/>
        </w:tc>
        <w:tc>
          <w:tcPr>
            <w:tcW w:w="1160" w:type="dxa"/>
          </w:tcPr>
          <w:p w14:paraId="66EC37DC" w14:textId="77777777" w:rsidR="00DF198B" w:rsidRDefault="00DF198B"/>
        </w:tc>
      </w:tr>
      <w:tr w:rsidR="00DF198B" w14:paraId="50DB5A11" w14:textId="77777777" w:rsidTr="00EB7C2B">
        <w:trPr>
          <w:trHeight w:val="929"/>
        </w:trPr>
        <w:tc>
          <w:tcPr>
            <w:tcW w:w="2397" w:type="dxa"/>
            <w:gridSpan w:val="4"/>
          </w:tcPr>
          <w:p w14:paraId="09427456" w14:textId="77777777" w:rsidR="00DF198B" w:rsidRDefault="00DF198B"/>
        </w:tc>
        <w:tc>
          <w:tcPr>
            <w:tcW w:w="5995" w:type="dxa"/>
            <w:shd w:val="clear" w:color="auto" w:fill="FFFFFF" w:themeFill="background1"/>
          </w:tcPr>
          <w:p w14:paraId="5575C68E" w14:textId="77777777" w:rsidR="00DF198B" w:rsidRPr="00DF198B" w:rsidRDefault="00DF198B" w:rsidP="00DF198B">
            <w:pPr>
              <w:jc w:val="center"/>
              <w:rPr>
                <w:rFonts w:ascii="Georgia" w:hAnsi="Georgia"/>
                <w:sz w:val="48"/>
                <w:szCs w:val="48"/>
              </w:rPr>
            </w:pPr>
          </w:p>
        </w:tc>
        <w:tc>
          <w:tcPr>
            <w:tcW w:w="2398" w:type="dxa"/>
            <w:gridSpan w:val="4"/>
          </w:tcPr>
          <w:p w14:paraId="224F2216" w14:textId="77777777" w:rsidR="00DF198B" w:rsidRDefault="00DF198B"/>
        </w:tc>
      </w:tr>
      <w:tr w:rsidR="00DF198B" w14:paraId="446E5C9E" w14:textId="77777777" w:rsidTr="00EB7C2B">
        <w:trPr>
          <w:trHeight w:val="1460"/>
        </w:trPr>
        <w:tc>
          <w:tcPr>
            <w:tcW w:w="2397" w:type="dxa"/>
            <w:gridSpan w:val="4"/>
          </w:tcPr>
          <w:p w14:paraId="0A1B213C" w14:textId="77777777" w:rsidR="00DF198B" w:rsidRDefault="00DF198B"/>
        </w:tc>
        <w:tc>
          <w:tcPr>
            <w:tcW w:w="5995" w:type="dxa"/>
            <w:shd w:val="clear" w:color="auto" w:fill="FFFFFF" w:themeFill="background1"/>
          </w:tcPr>
          <w:p w14:paraId="4DD6B338" w14:textId="0E82079D" w:rsidR="00DF198B" w:rsidRPr="00DF198B" w:rsidRDefault="006D2514" w:rsidP="00EB7C2B">
            <w:pPr>
              <w:pStyle w:val="Heading2"/>
            </w:pPr>
            <w:r>
              <w:t>Arnav Jagtap</w:t>
            </w:r>
          </w:p>
        </w:tc>
        <w:tc>
          <w:tcPr>
            <w:tcW w:w="2398" w:type="dxa"/>
            <w:gridSpan w:val="4"/>
          </w:tcPr>
          <w:p w14:paraId="40A63C91" w14:textId="77777777" w:rsidR="00DF198B" w:rsidRDefault="00DF198B"/>
        </w:tc>
      </w:tr>
      <w:tr w:rsidR="00DF198B" w14:paraId="4BF923C7" w14:textId="77777777" w:rsidTr="00EB7C2B">
        <w:trPr>
          <w:trHeight w:val="7176"/>
        </w:trPr>
        <w:tc>
          <w:tcPr>
            <w:tcW w:w="2397" w:type="dxa"/>
            <w:gridSpan w:val="4"/>
          </w:tcPr>
          <w:p w14:paraId="58E40059"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3DEE4633" w14:textId="175E4E60" w:rsidR="00DF198B" w:rsidRPr="00DF198B" w:rsidRDefault="006D2514" w:rsidP="00874FE7">
            <w:pPr>
              <w:pStyle w:val="Heading3"/>
            </w:pPr>
            <w:r>
              <w:t>April 21, 2025</w:t>
            </w:r>
          </w:p>
          <w:p w14:paraId="7907F3A2" w14:textId="77777777" w:rsidR="00874FE7" w:rsidRPr="00DF198B" w:rsidRDefault="00000000" w:rsidP="00874FE7">
            <w:pPr>
              <w:pStyle w:val="Heading3"/>
            </w:pPr>
            <w:sdt>
              <w:sdtPr>
                <w:id w:val="-1516760087"/>
                <w:placeholder>
                  <w:docPart w:val="F7C82142BFED4F338ABCF4F974D40E8D"/>
                </w:placeholder>
                <w:temporary/>
                <w:showingPlcHdr/>
                <w15:appearance w15:val="hidden"/>
              </w:sdtPr>
              <w:sdtContent>
                <w:r w:rsidR="00874FE7" w:rsidRPr="00DF198B">
                  <w:t>—</w:t>
                </w:r>
              </w:sdtContent>
            </w:sdt>
          </w:p>
          <w:p w14:paraId="411A7747" w14:textId="219C7BDD" w:rsidR="00DF198B" w:rsidRPr="00DF198B" w:rsidRDefault="006D2514" w:rsidP="00874FE7">
            <w:pPr>
              <w:pStyle w:val="Heading3"/>
            </w:pPr>
            <w:r>
              <w:t>Project Course EE 299</w:t>
            </w:r>
          </w:p>
          <w:p w14:paraId="2F5EA826" w14:textId="77777777" w:rsidR="00DF198B" w:rsidRPr="00DF198B" w:rsidRDefault="00000000" w:rsidP="00874FE7">
            <w:pPr>
              <w:pStyle w:val="Heading3"/>
            </w:pPr>
            <w:sdt>
              <w:sdtPr>
                <w:id w:val="1492440299"/>
                <w:placeholder>
                  <w:docPart w:val="FC1A089F750047FEADD579862D109A1D"/>
                </w:placeholder>
                <w:temporary/>
                <w:showingPlcHdr/>
                <w15:appearance w15:val="hidden"/>
              </w:sdtPr>
              <w:sdtContent>
                <w:r w:rsidR="00874FE7" w:rsidRPr="00DF198B">
                  <w:t>—</w:t>
                </w:r>
              </w:sdtContent>
            </w:sdt>
          </w:p>
          <w:p w14:paraId="33A2D585" w14:textId="77777777" w:rsidR="006D2514" w:rsidRDefault="006D2514" w:rsidP="00874FE7">
            <w:pPr>
              <w:pStyle w:val="Heading3"/>
            </w:pPr>
            <w:r>
              <w:t>Prof. Uttama Lahiri</w:t>
            </w:r>
          </w:p>
          <w:p w14:paraId="7E2DB313" w14:textId="77777777" w:rsidR="006D2514" w:rsidRPr="006D2514" w:rsidRDefault="006D2514" w:rsidP="006D2514"/>
          <w:p w14:paraId="5D658CF9" w14:textId="5DC041A2" w:rsidR="00DF198B" w:rsidRDefault="006D2514" w:rsidP="00874FE7">
            <w:pPr>
              <w:pStyle w:val="Heading3"/>
            </w:pPr>
            <w:r>
              <w:rPr>
                <w:b/>
                <w:bCs/>
                <w:noProof/>
                <w:color w:val="000000"/>
                <w:sz w:val="44"/>
                <w:szCs w:val="44"/>
                <w:bdr w:val="none" w:sz="0" w:space="0" w:color="auto" w:frame="1"/>
              </w:rPr>
              <w:drawing>
                <wp:inline distT="0" distB="0" distL="0" distR="0" wp14:anchorId="7605E5C2" wp14:editId="11AF2F9D">
                  <wp:extent cx="1676400" cy="1646285"/>
                  <wp:effectExtent l="0" t="0" r="0" b="0"/>
                  <wp:docPr id="151629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0958" cy="1650761"/>
                          </a:xfrm>
                          <a:prstGeom prst="rect">
                            <a:avLst/>
                          </a:prstGeom>
                          <a:noFill/>
                          <a:ln>
                            <a:noFill/>
                          </a:ln>
                        </pic:spPr>
                      </pic:pic>
                    </a:graphicData>
                  </a:graphic>
                </wp:inline>
              </w:drawing>
            </w:r>
          </w:p>
          <w:p w14:paraId="1BDE1E20" w14:textId="77777777" w:rsidR="00DF198B" w:rsidRPr="00DF198B" w:rsidRDefault="00DF198B" w:rsidP="00DF198B"/>
        </w:tc>
        <w:tc>
          <w:tcPr>
            <w:tcW w:w="2398" w:type="dxa"/>
            <w:gridSpan w:val="4"/>
          </w:tcPr>
          <w:p w14:paraId="33367A28" w14:textId="77777777" w:rsidR="00DF198B" w:rsidRDefault="00DF198B" w:rsidP="00DF198B">
            <w:pPr>
              <w:jc w:val="center"/>
            </w:pPr>
          </w:p>
        </w:tc>
      </w:tr>
      <w:tr w:rsidR="00DF198B" w14:paraId="02E216CA" w14:textId="77777777" w:rsidTr="00EB7C2B">
        <w:tc>
          <w:tcPr>
            <w:tcW w:w="2340" w:type="dxa"/>
            <w:gridSpan w:val="3"/>
          </w:tcPr>
          <w:p w14:paraId="2FDE5B91" w14:textId="77777777" w:rsidR="00DF198B" w:rsidRDefault="00DF198B"/>
        </w:tc>
        <w:tc>
          <w:tcPr>
            <w:tcW w:w="6120" w:type="dxa"/>
            <w:gridSpan w:val="3"/>
          </w:tcPr>
          <w:p w14:paraId="006B8E17" w14:textId="77777777" w:rsidR="00DF198B" w:rsidRDefault="00DF198B"/>
        </w:tc>
        <w:tc>
          <w:tcPr>
            <w:tcW w:w="2330" w:type="dxa"/>
            <w:gridSpan w:val="3"/>
          </w:tcPr>
          <w:p w14:paraId="3936B59D" w14:textId="77777777" w:rsidR="00DF198B" w:rsidRDefault="00DF198B"/>
        </w:tc>
      </w:tr>
    </w:tbl>
    <w:p w14:paraId="3690FEA7" w14:textId="77777777" w:rsidR="00DF198B" w:rsidRDefault="00DF198B"/>
    <w:p w14:paraId="73861A25" w14:textId="77777777" w:rsidR="00DF198B" w:rsidRDefault="00DF198B" w:rsidP="002D2200">
      <w:pPr>
        <w:pStyle w:val="GraphicAnchor"/>
      </w:pPr>
    </w:p>
    <w:p w14:paraId="78B2C261" w14:textId="77777777" w:rsidR="002D2200" w:rsidRDefault="002D2200"/>
    <w:p w14:paraId="23697E66" w14:textId="77777777" w:rsidR="006D2514" w:rsidRDefault="006D2514" w:rsidP="006D2514">
      <w:pPr>
        <w:pStyle w:val="Heading1"/>
      </w:pPr>
      <w:r w:rsidRPr="005241FC">
        <w:lastRenderedPageBreak/>
        <w:t>Introduction</w:t>
      </w:r>
      <w:r>
        <w:t>:</w:t>
      </w:r>
    </w:p>
    <w:p w14:paraId="25945606" w14:textId="77777777" w:rsidR="00FC574B" w:rsidRPr="00FC574B" w:rsidRDefault="00FC574B" w:rsidP="00FC574B"/>
    <w:p w14:paraId="2122C754" w14:textId="6D2D3C1C" w:rsidR="006D2514" w:rsidRPr="00A6109D" w:rsidRDefault="006D2514" w:rsidP="006D2514">
      <w:pPr>
        <w:pStyle w:val="Heading1"/>
        <w:rPr>
          <w:rFonts w:asciiTheme="minorHAnsi" w:hAnsiTheme="minorHAnsi"/>
          <w:b w:val="0"/>
          <w:bCs/>
          <w:color w:val="auto"/>
          <w:sz w:val="24"/>
          <w:szCs w:val="24"/>
        </w:rPr>
      </w:pPr>
      <w:r w:rsidRPr="00A6109D">
        <w:rPr>
          <w:rFonts w:asciiTheme="minorHAnsi" w:hAnsiTheme="minorHAnsi"/>
          <w:b w:val="0"/>
          <w:bCs/>
          <w:color w:val="auto"/>
          <w:sz w:val="24"/>
          <w:szCs w:val="24"/>
        </w:rPr>
        <w:t xml:space="preserve">In this study, we performed a calibration of the BNO 055 IMU sensor using a stepper motor to ensure accurate orientation readings. The IMU sensor used in the study of the bending angle of the body on the Wii balance board. Calibration is needed in our study for reliability of </w:t>
      </w:r>
      <w:proofErr w:type="gramStart"/>
      <w:r w:rsidRPr="00A6109D">
        <w:rPr>
          <w:rFonts w:asciiTheme="minorHAnsi" w:hAnsiTheme="minorHAnsi"/>
          <w:b w:val="0"/>
          <w:bCs/>
          <w:color w:val="auto"/>
          <w:sz w:val="24"/>
          <w:szCs w:val="24"/>
        </w:rPr>
        <w:t>the biomedical</w:t>
      </w:r>
      <w:proofErr w:type="gramEnd"/>
      <w:r w:rsidRPr="00A6109D">
        <w:rPr>
          <w:rFonts w:asciiTheme="minorHAnsi" w:hAnsiTheme="minorHAnsi"/>
          <w:b w:val="0"/>
          <w:bCs/>
          <w:color w:val="auto"/>
          <w:sz w:val="24"/>
          <w:szCs w:val="24"/>
        </w:rPr>
        <w:t xml:space="preserve"> study and calculation.</w:t>
      </w:r>
    </w:p>
    <w:p w14:paraId="5C605F9C" w14:textId="77777777" w:rsidR="00FC574B" w:rsidRPr="00A6109D" w:rsidRDefault="00FC574B" w:rsidP="00FC574B">
      <w:pPr>
        <w:rPr>
          <w:bCs/>
        </w:rPr>
      </w:pPr>
    </w:p>
    <w:p w14:paraId="4E45A4CD" w14:textId="77777777" w:rsidR="006D2514" w:rsidRDefault="006D2514" w:rsidP="006D2514">
      <w:pPr>
        <w:pStyle w:val="Heading1"/>
        <w:rPr>
          <w:rFonts w:asciiTheme="minorHAnsi" w:hAnsiTheme="minorHAnsi"/>
          <w:color w:val="auto"/>
          <w:sz w:val="24"/>
          <w:szCs w:val="24"/>
        </w:rPr>
      </w:pPr>
      <w:r w:rsidRPr="00A6109D">
        <w:rPr>
          <w:rFonts w:asciiTheme="minorHAnsi" w:hAnsiTheme="minorHAnsi"/>
          <w:b w:val="0"/>
          <w:bCs/>
          <w:color w:val="auto"/>
          <w:sz w:val="24"/>
          <w:szCs w:val="24"/>
        </w:rPr>
        <w:t xml:space="preserve">The calibration process involved measuring the IMU’s orientation about roll, pitch, and yaw axes by mounting it on a stepper motor. We compared the data calculated from the stepper motor and IMU sensor i.e. when </w:t>
      </w:r>
      <w:proofErr w:type="gramStart"/>
      <w:r w:rsidRPr="00A6109D">
        <w:rPr>
          <w:rFonts w:asciiTheme="minorHAnsi" w:hAnsiTheme="minorHAnsi"/>
          <w:b w:val="0"/>
          <w:bCs/>
          <w:color w:val="auto"/>
          <w:sz w:val="24"/>
          <w:szCs w:val="24"/>
        </w:rPr>
        <w:t>motor</w:t>
      </w:r>
      <w:proofErr w:type="gramEnd"/>
      <w:r w:rsidRPr="00A6109D">
        <w:rPr>
          <w:rFonts w:asciiTheme="minorHAnsi" w:hAnsiTheme="minorHAnsi"/>
          <w:b w:val="0"/>
          <w:bCs/>
          <w:color w:val="auto"/>
          <w:sz w:val="24"/>
          <w:szCs w:val="24"/>
        </w:rPr>
        <w:t xml:space="preserve"> moves for 1.8 degrees then we observed the angle moved by the IMU sensor. Excel, Jupiter notebook, MATLAB and Arduino were used for </w:t>
      </w:r>
      <w:proofErr w:type="gramStart"/>
      <w:r w:rsidRPr="00A6109D">
        <w:rPr>
          <w:rFonts w:asciiTheme="minorHAnsi" w:hAnsiTheme="minorHAnsi"/>
          <w:b w:val="0"/>
          <w:bCs/>
          <w:color w:val="auto"/>
          <w:sz w:val="24"/>
          <w:szCs w:val="24"/>
        </w:rPr>
        <w:t>the data</w:t>
      </w:r>
      <w:proofErr w:type="gramEnd"/>
      <w:r w:rsidRPr="00A6109D">
        <w:rPr>
          <w:rFonts w:asciiTheme="minorHAnsi" w:hAnsiTheme="minorHAnsi"/>
          <w:b w:val="0"/>
          <w:bCs/>
          <w:color w:val="auto"/>
          <w:sz w:val="24"/>
          <w:szCs w:val="24"/>
        </w:rPr>
        <w:t xml:space="preserve"> collection and </w:t>
      </w:r>
      <w:proofErr w:type="gramStart"/>
      <w:r w:rsidRPr="00A6109D">
        <w:rPr>
          <w:rFonts w:asciiTheme="minorHAnsi" w:hAnsiTheme="minorHAnsi"/>
          <w:b w:val="0"/>
          <w:bCs/>
          <w:color w:val="auto"/>
          <w:sz w:val="24"/>
          <w:szCs w:val="24"/>
        </w:rPr>
        <w:t>the analysis</w:t>
      </w:r>
      <w:proofErr w:type="gramEnd"/>
      <w:r w:rsidRPr="00A6109D">
        <w:rPr>
          <w:rFonts w:asciiTheme="minorHAnsi" w:hAnsiTheme="minorHAnsi"/>
          <w:b w:val="0"/>
          <w:bCs/>
          <w:color w:val="auto"/>
          <w:sz w:val="24"/>
          <w:szCs w:val="24"/>
        </w:rPr>
        <w:t xml:space="preserve"> with the help of plots</w:t>
      </w:r>
      <w:r w:rsidRPr="009768F0">
        <w:rPr>
          <w:rFonts w:asciiTheme="minorHAnsi" w:hAnsiTheme="minorHAnsi"/>
          <w:color w:val="auto"/>
          <w:sz w:val="24"/>
          <w:szCs w:val="24"/>
        </w:rPr>
        <w:t>.</w:t>
      </w:r>
    </w:p>
    <w:p w14:paraId="1F4506D2" w14:textId="77777777" w:rsidR="006D2514" w:rsidRDefault="006D2514" w:rsidP="006D2514">
      <w:pPr>
        <w:pStyle w:val="Heading1"/>
      </w:pPr>
    </w:p>
    <w:p w14:paraId="60D02AA8" w14:textId="54A37ED1" w:rsidR="006D2514" w:rsidRDefault="006D2514" w:rsidP="006D2514">
      <w:pPr>
        <w:pStyle w:val="Heading1"/>
      </w:pPr>
      <w:r>
        <w:t>Experimental Setup:</w:t>
      </w:r>
    </w:p>
    <w:p w14:paraId="2393F044" w14:textId="77777777" w:rsidR="00FC574B" w:rsidRPr="00FC574B" w:rsidRDefault="00FC574B" w:rsidP="00FC574B"/>
    <w:p w14:paraId="2D01553C" w14:textId="1DEE55C8" w:rsidR="006D2514" w:rsidRDefault="006D2514" w:rsidP="00FC574B">
      <w:pPr>
        <w:rPr>
          <w:rStyle w:val="IntenseEmphasis"/>
        </w:rPr>
      </w:pPr>
      <w:r>
        <w:rPr>
          <w:rStyle w:val="IntenseEmphasis"/>
        </w:rPr>
        <w:t>Equipment and Tools:</w:t>
      </w:r>
    </w:p>
    <w:p w14:paraId="32E47605" w14:textId="77777777" w:rsidR="00FC574B" w:rsidRDefault="00FC574B" w:rsidP="00FC574B">
      <w:pPr>
        <w:rPr>
          <w:rStyle w:val="IntenseEmphasis"/>
        </w:rPr>
      </w:pPr>
    </w:p>
    <w:p w14:paraId="272FAF59" w14:textId="77777777" w:rsidR="006D2514" w:rsidRPr="0048178C" w:rsidRDefault="006D2514" w:rsidP="00FC574B">
      <w:pPr>
        <w:numPr>
          <w:ilvl w:val="0"/>
          <w:numId w:val="2"/>
        </w:numPr>
        <w:spacing w:after="160" w:line="278" w:lineRule="auto"/>
      </w:pPr>
      <w:r w:rsidRPr="0048178C">
        <w:t>Stepper Motor</w:t>
      </w:r>
    </w:p>
    <w:p w14:paraId="6B66A6EC" w14:textId="77777777" w:rsidR="006D2514" w:rsidRPr="0048178C" w:rsidRDefault="006D2514" w:rsidP="00FC574B">
      <w:pPr>
        <w:numPr>
          <w:ilvl w:val="0"/>
          <w:numId w:val="2"/>
        </w:numPr>
        <w:spacing w:after="160" w:line="278" w:lineRule="auto"/>
      </w:pPr>
      <w:r w:rsidRPr="0048178C">
        <w:t>Arduino UNO</w:t>
      </w:r>
    </w:p>
    <w:p w14:paraId="5C1E9169" w14:textId="77777777" w:rsidR="006D2514" w:rsidRPr="0048178C" w:rsidRDefault="006D2514" w:rsidP="00FC574B">
      <w:pPr>
        <w:numPr>
          <w:ilvl w:val="0"/>
          <w:numId w:val="2"/>
        </w:numPr>
        <w:spacing w:after="160" w:line="278" w:lineRule="auto"/>
      </w:pPr>
      <w:r w:rsidRPr="0048178C">
        <w:t>HW 130 Motor Driver</w:t>
      </w:r>
    </w:p>
    <w:p w14:paraId="1BBD55B8" w14:textId="77777777" w:rsidR="006D2514" w:rsidRPr="0048178C" w:rsidRDefault="006D2514" w:rsidP="00FC574B">
      <w:pPr>
        <w:numPr>
          <w:ilvl w:val="0"/>
          <w:numId w:val="2"/>
        </w:numPr>
        <w:spacing w:after="160" w:line="278" w:lineRule="auto"/>
      </w:pPr>
      <w:r w:rsidRPr="0048178C">
        <w:t>Adafruit BNO 055 Absolute Orientation Sensor</w:t>
      </w:r>
    </w:p>
    <w:p w14:paraId="498E2EE3" w14:textId="77777777" w:rsidR="006D2514" w:rsidRPr="0048178C" w:rsidRDefault="006D2514" w:rsidP="00FC574B">
      <w:pPr>
        <w:numPr>
          <w:ilvl w:val="0"/>
          <w:numId w:val="2"/>
        </w:numPr>
        <w:spacing w:after="160" w:line="278" w:lineRule="auto"/>
      </w:pPr>
      <w:r w:rsidRPr="0048178C">
        <w:t>MATLAB</w:t>
      </w:r>
    </w:p>
    <w:p w14:paraId="6EA99965" w14:textId="77777777" w:rsidR="006D2514" w:rsidRPr="0048178C" w:rsidRDefault="006D2514" w:rsidP="00FC574B">
      <w:pPr>
        <w:numPr>
          <w:ilvl w:val="0"/>
          <w:numId w:val="2"/>
        </w:numPr>
        <w:spacing w:after="160" w:line="278" w:lineRule="auto"/>
      </w:pPr>
      <w:r w:rsidRPr="0048178C">
        <w:t>Arduino IDE</w:t>
      </w:r>
    </w:p>
    <w:p w14:paraId="7B6EBD36" w14:textId="77777777" w:rsidR="006D2514" w:rsidRDefault="006D2514" w:rsidP="00FC574B">
      <w:pPr>
        <w:numPr>
          <w:ilvl w:val="0"/>
          <w:numId w:val="2"/>
        </w:numPr>
        <w:spacing w:after="160" w:line="278" w:lineRule="auto"/>
      </w:pPr>
      <w:r w:rsidRPr="0048178C">
        <w:t>Excel</w:t>
      </w:r>
    </w:p>
    <w:p w14:paraId="24505927" w14:textId="49235EC2" w:rsidR="006D2514" w:rsidRDefault="006D2514" w:rsidP="006D2514">
      <w:pPr>
        <w:numPr>
          <w:ilvl w:val="0"/>
          <w:numId w:val="2"/>
        </w:numPr>
        <w:spacing w:after="160" w:line="278" w:lineRule="auto"/>
      </w:pPr>
      <w:r>
        <w:t>Jupiter Notebook</w:t>
      </w:r>
    </w:p>
    <w:p w14:paraId="3978ED4F" w14:textId="77777777" w:rsidR="006D2514" w:rsidRDefault="006D2514" w:rsidP="006D2514"/>
    <w:p w14:paraId="6F34B5C1" w14:textId="77777777" w:rsidR="006D2514" w:rsidRPr="009D0676" w:rsidRDefault="006D2514" w:rsidP="006D2514">
      <w:pPr>
        <w:rPr>
          <w:rStyle w:val="IntenseEmphasis"/>
          <w:i w:val="0"/>
          <w:iCs w:val="0"/>
          <w:color w:val="auto"/>
        </w:rPr>
      </w:pPr>
    </w:p>
    <w:p w14:paraId="06B7AC55" w14:textId="74004B08" w:rsidR="00FC574B" w:rsidRDefault="006D2514" w:rsidP="009A1830">
      <w:pPr>
        <w:pStyle w:val="Heading1"/>
      </w:pPr>
      <w:r w:rsidRPr="009A1830">
        <w:t>Methodology:</w:t>
      </w:r>
    </w:p>
    <w:p w14:paraId="4ABBD579" w14:textId="77777777" w:rsidR="009A1830" w:rsidRPr="009A1830" w:rsidRDefault="009A1830" w:rsidP="009A1830"/>
    <w:p w14:paraId="766A793D" w14:textId="77777777" w:rsidR="006D2514" w:rsidRDefault="006D2514" w:rsidP="00FC574B">
      <w:pPr>
        <w:keepNext/>
        <w:jc w:val="center"/>
      </w:pPr>
      <w:r>
        <w:rPr>
          <w:rStyle w:val="IntenseEmphasis"/>
          <w:i w:val="0"/>
          <w:iCs w:val="0"/>
          <w:noProof/>
        </w:rPr>
        <w:drawing>
          <wp:inline distT="0" distB="0" distL="0" distR="0" wp14:anchorId="43F6DA68" wp14:editId="56DD7B19">
            <wp:extent cx="3076205" cy="2308860"/>
            <wp:effectExtent l="0" t="0" r="0" b="0"/>
            <wp:docPr id="1868482305" name="Picture 1" descr="A computer with wires connected to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82305" name="Picture 1" descr="A computer with wires connected to a circuit board&#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8235" cy="2310384"/>
                    </a:xfrm>
                    <a:prstGeom prst="rect">
                      <a:avLst/>
                    </a:prstGeom>
                    <a:noFill/>
                    <a:ln>
                      <a:noFill/>
                    </a:ln>
                  </pic:spPr>
                </pic:pic>
              </a:graphicData>
            </a:graphic>
          </wp:inline>
        </w:drawing>
      </w:r>
    </w:p>
    <w:p w14:paraId="6DBA0581" w14:textId="77777777" w:rsidR="006D2514" w:rsidRDefault="006D2514" w:rsidP="00FC574B">
      <w:pPr>
        <w:pStyle w:val="Caption"/>
        <w:jc w:val="center"/>
        <w:rPr>
          <w:rStyle w:val="IntenseEmphasis"/>
          <w:i/>
          <w:iCs/>
        </w:rPr>
      </w:pPr>
      <w:r>
        <w:t xml:space="preserve">Figure </w:t>
      </w:r>
      <w:r>
        <w:fldChar w:fldCharType="begin"/>
      </w:r>
      <w:r>
        <w:instrText xml:space="preserve"> SEQ Figure \* ARABIC </w:instrText>
      </w:r>
      <w:r>
        <w:fldChar w:fldCharType="separate"/>
      </w:r>
      <w:r>
        <w:rPr>
          <w:noProof/>
        </w:rPr>
        <w:t>1</w:t>
      </w:r>
      <w:r>
        <w:rPr>
          <w:noProof/>
        </w:rPr>
        <w:fldChar w:fldCharType="end"/>
      </w:r>
    </w:p>
    <w:p w14:paraId="147218E2" w14:textId="55A8EC1E" w:rsidR="006D2514" w:rsidRPr="00FC574B" w:rsidRDefault="00FC574B" w:rsidP="00FC574B">
      <w:pPr>
        <w:keepNext/>
        <w:jc w:val="center"/>
        <w:rPr>
          <w:noProof/>
          <w:color w:val="35484C" w:themeColor="accent1" w:themeShade="BF"/>
          <w:lang w:val="en-IN"/>
        </w:rPr>
      </w:pPr>
      <w:r w:rsidRPr="00FC574B">
        <w:rPr>
          <w:noProof/>
          <w:color w:val="35484C" w:themeColor="accent1" w:themeShade="BF"/>
          <w:lang w:val="en-IN"/>
        </w:rPr>
        <w:lastRenderedPageBreak/>
        <w:drawing>
          <wp:inline distT="0" distB="0" distL="0" distR="0" wp14:anchorId="6A7E1FD5" wp14:editId="6CF7245F">
            <wp:extent cx="6560820" cy="3947160"/>
            <wp:effectExtent l="0" t="0" r="0" b="0"/>
            <wp:docPr id="1237882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674" r="4334" b="14888"/>
                    <a:stretch/>
                  </pic:blipFill>
                  <pic:spPr bwMode="auto">
                    <a:xfrm>
                      <a:off x="0" y="0"/>
                      <a:ext cx="6560820" cy="3947160"/>
                    </a:xfrm>
                    <a:prstGeom prst="rect">
                      <a:avLst/>
                    </a:prstGeom>
                    <a:noFill/>
                    <a:ln>
                      <a:noFill/>
                    </a:ln>
                    <a:extLst>
                      <a:ext uri="{53640926-AAD7-44D8-BBD7-CCE9431645EC}">
                        <a14:shadowObscured xmlns:a14="http://schemas.microsoft.com/office/drawing/2010/main"/>
                      </a:ext>
                    </a:extLst>
                  </pic:spPr>
                </pic:pic>
              </a:graphicData>
            </a:graphic>
          </wp:inline>
        </w:drawing>
      </w:r>
    </w:p>
    <w:p w14:paraId="783142AE" w14:textId="77777777" w:rsidR="006D2514" w:rsidRDefault="006D2514" w:rsidP="00FC574B">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p>
    <w:p w14:paraId="14D81057" w14:textId="77777777" w:rsidR="006D2514" w:rsidRDefault="006D2514" w:rsidP="00FC574B">
      <w:pPr>
        <w:keepNext/>
        <w:jc w:val="center"/>
      </w:pPr>
      <w:r>
        <w:rPr>
          <w:noProof/>
          <w:color w:val="35484C" w:themeColor="accent1" w:themeShade="BF"/>
        </w:rPr>
        <w:drawing>
          <wp:inline distT="0" distB="0" distL="0" distR="0" wp14:anchorId="228E14BE" wp14:editId="3C2ED3C6">
            <wp:extent cx="6652260" cy="4306704"/>
            <wp:effectExtent l="0" t="0" r="0" b="0"/>
            <wp:docPr id="1308608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08554" name="Picture 130860855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12417" cy="4345650"/>
                    </a:xfrm>
                    <a:prstGeom prst="rect">
                      <a:avLst/>
                    </a:prstGeom>
                  </pic:spPr>
                </pic:pic>
              </a:graphicData>
            </a:graphic>
          </wp:inline>
        </w:drawing>
      </w:r>
    </w:p>
    <w:p w14:paraId="3FF78849" w14:textId="77777777" w:rsidR="006D2514" w:rsidRDefault="006D2514" w:rsidP="00FC574B">
      <w:pPr>
        <w:pStyle w:val="Caption"/>
        <w:jc w:val="center"/>
        <w:rPr>
          <w:noProof/>
        </w:rPr>
      </w:pPr>
      <w:r>
        <w:t xml:space="preserve">Figure </w:t>
      </w:r>
      <w:r>
        <w:fldChar w:fldCharType="begin"/>
      </w:r>
      <w:r>
        <w:instrText xml:space="preserve"> SEQ Figure \* ARABIC </w:instrText>
      </w:r>
      <w:r>
        <w:fldChar w:fldCharType="separate"/>
      </w:r>
      <w:r>
        <w:rPr>
          <w:noProof/>
        </w:rPr>
        <w:t>3</w:t>
      </w:r>
      <w:r>
        <w:rPr>
          <w:noProof/>
        </w:rPr>
        <w:fldChar w:fldCharType="end"/>
      </w:r>
    </w:p>
    <w:p w14:paraId="28AA0422" w14:textId="77777777" w:rsidR="00FC574B" w:rsidRDefault="00FC574B" w:rsidP="00FC574B">
      <w:pPr>
        <w:jc w:val="center"/>
        <w:rPr>
          <w:lang w:val="en-IN"/>
        </w:rPr>
      </w:pPr>
    </w:p>
    <w:p w14:paraId="050B049C" w14:textId="77777777" w:rsidR="00FC574B" w:rsidRPr="00FC574B" w:rsidRDefault="00FC574B" w:rsidP="00FC574B">
      <w:pPr>
        <w:rPr>
          <w:lang w:val="en-IN"/>
        </w:rPr>
      </w:pPr>
    </w:p>
    <w:p w14:paraId="6617E33E" w14:textId="77777777" w:rsidR="00FC574B" w:rsidRPr="00FC574B" w:rsidRDefault="00FC574B" w:rsidP="00FC574B">
      <w:pPr>
        <w:rPr>
          <w:lang w:val="en-IN"/>
        </w:rPr>
      </w:pPr>
    </w:p>
    <w:p w14:paraId="16343895" w14:textId="77777777" w:rsidR="006D2514" w:rsidRPr="0048178C" w:rsidRDefault="006D2514" w:rsidP="006D2514">
      <w:pPr>
        <w:numPr>
          <w:ilvl w:val="0"/>
          <w:numId w:val="3"/>
        </w:numPr>
        <w:spacing w:after="160" w:line="278" w:lineRule="auto"/>
      </w:pPr>
      <w:r w:rsidRPr="0048178C">
        <w:lastRenderedPageBreak/>
        <w:t>Preliminary Testing: The IMU sensor was initially tested in free space</w:t>
      </w:r>
      <w:r>
        <w:t xml:space="preserve"> that is we moved it randomly in free space</w:t>
      </w:r>
      <w:r w:rsidRPr="0048178C">
        <w:t xml:space="preserve"> to </w:t>
      </w:r>
      <w:r>
        <w:t>check</w:t>
      </w:r>
      <w:r w:rsidRPr="0048178C">
        <w:t xml:space="preserve"> functionality and output characteristics.</w:t>
      </w:r>
    </w:p>
    <w:p w14:paraId="6C6B5A5B" w14:textId="77777777" w:rsidR="006D2514" w:rsidRPr="0048178C" w:rsidRDefault="006D2514" w:rsidP="006D2514">
      <w:pPr>
        <w:numPr>
          <w:ilvl w:val="0"/>
          <w:numId w:val="3"/>
        </w:numPr>
        <w:spacing w:after="160" w:line="278" w:lineRule="auto"/>
      </w:pPr>
      <w:r w:rsidRPr="0048178C">
        <w:t>Setup:</w:t>
      </w:r>
      <w:r>
        <w:t xml:space="preserve"> </w:t>
      </w:r>
      <w:r w:rsidRPr="0048178C">
        <w:t xml:space="preserve">The IMU sensor was mounted on the stepper motor as shown in Figure </w:t>
      </w:r>
      <w:r>
        <w:t>1</w:t>
      </w:r>
      <w:r w:rsidRPr="0048178C">
        <w:t>. The</w:t>
      </w:r>
      <w:r>
        <w:t xml:space="preserve">n we </w:t>
      </w:r>
      <w:r w:rsidRPr="0048178C">
        <w:t xml:space="preserve">allowed the IMU to rotate about one axis at </w:t>
      </w:r>
      <w:r>
        <w:t>same</w:t>
      </w:r>
      <w:r w:rsidRPr="0048178C">
        <w:t xml:space="preserve"> time</w:t>
      </w:r>
      <w:r>
        <w:t xml:space="preserve"> with stepper motor. We c</w:t>
      </w:r>
      <w:r w:rsidRPr="0048178C">
        <w:t>aptur</w:t>
      </w:r>
      <w:r>
        <w:t>ed d</w:t>
      </w:r>
      <w:r w:rsidRPr="0048178C">
        <w:t>ata for roll, pitch, and yaw orientations in separate tests.</w:t>
      </w:r>
      <w:r>
        <w:t xml:space="preserve"> </w:t>
      </w:r>
      <w:r w:rsidRPr="0048178C">
        <w:t>The stepper motor was connected to the HW 130 motor driver via the M1 and M2 slots. The motor driver was interfaced with the Arduino UNO using digital pins 4, 7, 8, and 12.</w:t>
      </w:r>
    </w:p>
    <w:p w14:paraId="6D765808" w14:textId="77777777" w:rsidR="006D2514" w:rsidRPr="0048178C" w:rsidRDefault="006D2514" w:rsidP="006D2514">
      <w:pPr>
        <w:numPr>
          <w:ilvl w:val="0"/>
          <w:numId w:val="3"/>
        </w:numPr>
        <w:spacing w:after="160" w:line="278" w:lineRule="auto"/>
      </w:pPr>
      <w:r w:rsidRPr="0048178C">
        <w:t>Motor Control and Data Collection:</w:t>
      </w:r>
      <w:r>
        <w:t xml:space="preserve"> </w:t>
      </w:r>
      <w:r w:rsidRPr="0048178C">
        <w:t>A calibration code was uploaded to the Arduino UNO. This code controlled the stepper motor to rotat</w:t>
      </w:r>
      <w:r>
        <w:t>e</w:t>
      </w:r>
      <w:r w:rsidRPr="0048178C">
        <w:t xml:space="preserve"> while simultaneously </w:t>
      </w:r>
      <w:r>
        <w:t xml:space="preserve">we </w:t>
      </w:r>
      <w:r w:rsidRPr="0048178C">
        <w:t>record</w:t>
      </w:r>
      <w:r>
        <w:t>ed</w:t>
      </w:r>
      <w:r w:rsidRPr="0048178C">
        <w:t xml:space="preserve"> orientation data from the BNO 055 IMU sensor.</w:t>
      </w:r>
      <w:r>
        <w:t xml:space="preserve"> </w:t>
      </w:r>
      <w:r w:rsidRPr="0048178C">
        <w:t>Serial data from the IMU sensor, including observed orientation angles</w:t>
      </w:r>
      <w:r>
        <w:t xml:space="preserve"> and given angle rotation to the stepper motor</w:t>
      </w:r>
      <w:r w:rsidRPr="0048178C">
        <w:t>, was captured and saved as a .csv file using MATLAB.</w:t>
      </w:r>
    </w:p>
    <w:p w14:paraId="701C1839" w14:textId="77777777" w:rsidR="006D2514" w:rsidRDefault="006D2514" w:rsidP="006D2514">
      <w:pPr>
        <w:numPr>
          <w:ilvl w:val="0"/>
          <w:numId w:val="3"/>
        </w:numPr>
        <w:spacing w:after="160" w:line="278" w:lineRule="auto"/>
      </w:pPr>
      <w:r w:rsidRPr="0048178C">
        <w:t>Data Processin</w:t>
      </w:r>
      <w:r>
        <w:t>g</w:t>
      </w:r>
      <w:r w:rsidRPr="0048178C">
        <w:t>:</w:t>
      </w:r>
      <w:r>
        <w:t xml:space="preserve"> </w:t>
      </w:r>
      <w:r w:rsidRPr="0048178C">
        <w:t>The collected data was imported into Excel for visualization.</w:t>
      </w:r>
      <w:r>
        <w:t xml:space="preserve"> Rough g</w:t>
      </w:r>
      <w:r w:rsidRPr="0048178C">
        <w:t xml:space="preserve">raphs were plotted to compare the observed orientation angles (from the IMU sensor) </w:t>
      </w:r>
      <w:r>
        <w:t>and</w:t>
      </w:r>
      <w:r w:rsidRPr="0048178C">
        <w:t xml:space="preserve"> the</w:t>
      </w:r>
      <w:r>
        <w:t xml:space="preserve"> actual</w:t>
      </w:r>
      <w:r w:rsidRPr="0048178C">
        <w:t xml:space="preserve"> rotation angles (from the stepper motor). This comparison helped evaluate the sensor’s accuracy and identify any systematic biases or errors in its readings.</w:t>
      </w:r>
    </w:p>
    <w:p w14:paraId="00DA4383" w14:textId="77777777" w:rsidR="006D2514" w:rsidRDefault="006D2514" w:rsidP="006D2514">
      <w:pPr>
        <w:numPr>
          <w:ilvl w:val="0"/>
          <w:numId w:val="3"/>
        </w:numPr>
        <w:spacing w:after="160" w:line="278" w:lineRule="auto"/>
      </w:pPr>
      <w:r>
        <w:t>Final plotting: We send the data from the Excel to Jupiter notebook and then we calculated the regression coefficient and the approximate angle of the observed angle. For most accurate data the observed angle should be 45</w:t>
      </w:r>
      <w:r>
        <w:rPr>
          <w:vertAlign w:val="superscript"/>
        </w:rPr>
        <w:t>0</w:t>
      </w:r>
    </w:p>
    <w:p w14:paraId="685F5C35" w14:textId="77777777" w:rsidR="00FC574B" w:rsidRDefault="00FC574B" w:rsidP="006D2514">
      <w:pPr>
        <w:pStyle w:val="Heading1"/>
      </w:pPr>
    </w:p>
    <w:p w14:paraId="505CB55B" w14:textId="3D75B9A2" w:rsidR="006D2514" w:rsidRDefault="006D2514" w:rsidP="00FC574B">
      <w:pPr>
        <w:pStyle w:val="Heading1"/>
      </w:pPr>
      <w:r>
        <w:t>Results and Analysis:</w:t>
      </w:r>
    </w:p>
    <w:p w14:paraId="68802BCA" w14:textId="77777777" w:rsidR="00FC574B" w:rsidRPr="00FC574B" w:rsidRDefault="00FC574B" w:rsidP="00FC574B">
      <w:pPr>
        <w:jc w:val="center"/>
      </w:pPr>
    </w:p>
    <w:p w14:paraId="0FA649D1" w14:textId="77777777" w:rsidR="006D2514" w:rsidRDefault="006D2514" w:rsidP="00FC574B">
      <w:pPr>
        <w:jc w:val="center"/>
      </w:pPr>
      <w:r w:rsidRPr="00113DF3">
        <w:rPr>
          <w:noProof/>
        </w:rPr>
        <w:drawing>
          <wp:inline distT="0" distB="0" distL="0" distR="0" wp14:anchorId="08648AE0" wp14:editId="6D98E74D">
            <wp:extent cx="4995708" cy="3931920"/>
            <wp:effectExtent l="0" t="0" r="0" b="0"/>
            <wp:docPr id="113408873" name="Picture 1" descr="A graph with blue dots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8873" name="Picture 1" descr="A graph with blue dots and green lines&#10;&#10;AI-generated content may be incorrect."/>
                    <pic:cNvPicPr/>
                  </pic:nvPicPr>
                  <pic:blipFill>
                    <a:blip r:embed="rId15"/>
                    <a:stretch>
                      <a:fillRect/>
                    </a:stretch>
                  </pic:blipFill>
                  <pic:spPr>
                    <a:xfrm>
                      <a:off x="0" y="0"/>
                      <a:ext cx="5082887" cy="4000535"/>
                    </a:xfrm>
                    <a:prstGeom prst="rect">
                      <a:avLst/>
                    </a:prstGeom>
                  </pic:spPr>
                </pic:pic>
              </a:graphicData>
            </a:graphic>
          </wp:inline>
        </w:drawing>
      </w:r>
    </w:p>
    <w:p w14:paraId="796A8920" w14:textId="77777777" w:rsidR="006D2514" w:rsidRDefault="006D2514" w:rsidP="00FC574B">
      <w:pPr>
        <w:jc w:val="center"/>
      </w:pPr>
      <w:r w:rsidRPr="00113DF3">
        <w:rPr>
          <w:noProof/>
        </w:rPr>
        <w:lastRenderedPageBreak/>
        <w:drawing>
          <wp:inline distT="0" distB="0" distL="0" distR="0" wp14:anchorId="1D82466A" wp14:editId="566594F4">
            <wp:extent cx="4998049" cy="3985260"/>
            <wp:effectExtent l="0" t="0" r="0" b="0"/>
            <wp:docPr id="260361679" name="Picture 1" descr="A graph with blue dots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61679" name="Picture 1" descr="A graph with blue dots and green dots&#10;&#10;Description automatically generated"/>
                    <pic:cNvPicPr/>
                  </pic:nvPicPr>
                  <pic:blipFill>
                    <a:blip r:embed="rId16"/>
                    <a:stretch>
                      <a:fillRect/>
                    </a:stretch>
                  </pic:blipFill>
                  <pic:spPr>
                    <a:xfrm>
                      <a:off x="0" y="0"/>
                      <a:ext cx="5050292" cy="4026917"/>
                    </a:xfrm>
                    <a:prstGeom prst="rect">
                      <a:avLst/>
                    </a:prstGeom>
                  </pic:spPr>
                </pic:pic>
              </a:graphicData>
            </a:graphic>
          </wp:inline>
        </w:drawing>
      </w:r>
    </w:p>
    <w:p w14:paraId="071B854B" w14:textId="77777777" w:rsidR="006D2514" w:rsidRDefault="006D2514" w:rsidP="00FC574B">
      <w:pPr>
        <w:jc w:val="center"/>
      </w:pPr>
      <w:r w:rsidRPr="00113DF3">
        <w:rPr>
          <w:noProof/>
        </w:rPr>
        <w:drawing>
          <wp:inline distT="0" distB="0" distL="0" distR="0" wp14:anchorId="4AA8D2AB" wp14:editId="6788132F">
            <wp:extent cx="4988494" cy="3977640"/>
            <wp:effectExtent l="0" t="0" r="3175" b="3810"/>
            <wp:docPr id="105301823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8232" name="Picture 1" descr="A graph with blue dots&#10;&#10;Description automatically generated"/>
                    <pic:cNvPicPr/>
                  </pic:nvPicPr>
                  <pic:blipFill>
                    <a:blip r:embed="rId17"/>
                    <a:stretch>
                      <a:fillRect/>
                    </a:stretch>
                  </pic:blipFill>
                  <pic:spPr>
                    <a:xfrm>
                      <a:off x="0" y="0"/>
                      <a:ext cx="5023073" cy="4005212"/>
                    </a:xfrm>
                    <a:prstGeom prst="rect">
                      <a:avLst/>
                    </a:prstGeom>
                  </pic:spPr>
                </pic:pic>
              </a:graphicData>
            </a:graphic>
          </wp:inline>
        </w:drawing>
      </w:r>
    </w:p>
    <w:p w14:paraId="349A9345" w14:textId="77777777" w:rsidR="00FC574B" w:rsidRDefault="00FC574B" w:rsidP="006D2514"/>
    <w:p w14:paraId="45D53AAE" w14:textId="77777777" w:rsidR="006D2514" w:rsidRPr="009852F6" w:rsidRDefault="006D2514" w:rsidP="006D2514">
      <w:r w:rsidRPr="009852F6">
        <w:t>Each of the roll, pitch, and yaw angles recorded using the IMU sensor were found to have good agreement with the predefined angles of rotation of the stepper motor as evident from the minimum value of regression coefficient (R</w:t>
      </w:r>
      <w:r>
        <w:rPr>
          <w:vertAlign w:val="superscript"/>
        </w:rPr>
        <w:t>2</w:t>
      </w:r>
      <w:r>
        <w:t xml:space="preserve">) </w:t>
      </w:r>
      <w:r w:rsidRPr="009852F6">
        <w:t>being 0.9</w:t>
      </w:r>
      <w:r>
        <w:t>788</w:t>
      </w:r>
      <w:r w:rsidRPr="009852F6">
        <w:t xml:space="preserve">. </w:t>
      </w:r>
      <w:r>
        <w:t xml:space="preserve">We have observed that the most accurate angle measurement is for the Yaw. We can use Yaw for the further measurement of the bending angle of the body and. </w:t>
      </w:r>
      <w:r w:rsidRPr="009852F6">
        <w:t xml:space="preserve">For improved linearity and accuracy, we considered the </w:t>
      </w:r>
      <w:r>
        <w:t>Yaw</w:t>
      </w:r>
      <w:r w:rsidRPr="009852F6">
        <w:t xml:space="preserve"> component (having the slope </w:t>
      </w:r>
      <w:r w:rsidRPr="009852F6">
        <w:rPr>
          <w:rFonts w:ascii="Cambria Math" w:hAnsi="Cambria Math" w:cs="Cambria Math"/>
        </w:rPr>
        <w:t>∼</w:t>
      </w:r>
      <w:r w:rsidRPr="009852F6">
        <w:t>45</w:t>
      </w:r>
      <w:r>
        <w:rPr>
          <w:vertAlign w:val="superscript"/>
        </w:rPr>
        <w:t>0</w:t>
      </w:r>
      <w:r w:rsidRPr="009852F6">
        <w:t>) of the IMU sensor.</w:t>
      </w:r>
    </w:p>
    <w:p w14:paraId="2038F40A" w14:textId="77777777" w:rsidR="006D2514" w:rsidRDefault="006D2514" w:rsidP="006D2514"/>
    <w:p w14:paraId="7AC35ABD" w14:textId="77777777" w:rsidR="006D2514" w:rsidRDefault="006D2514"/>
    <w:sectPr w:rsidR="006D2514"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48FB1D" w14:textId="77777777" w:rsidR="00927A55" w:rsidRDefault="00927A55" w:rsidP="00E74B29">
      <w:r>
        <w:separator/>
      </w:r>
    </w:p>
  </w:endnote>
  <w:endnote w:type="continuationSeparator" w:id="0">
    <w:p w14:paraId="40DE6302" w14:textId="77777777" w:rsidR="00927A55" w:rsidRDefault="00927A5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8FEC48" w14:textId="77777777" w:rsidR="00927A55" w:rsidRDefault="00927A55" w:rsidP="00E74B29">
      <w:r>
        <w:separator/>
      </w:r>
    </w:p>
  </w:footnote>
  <w:footnote w:type="continuationSeparator" w:id="0">
    <w:p w14:paraId="40A16412" w14:textId="77777777" w:rsidR="00927A55" w:rsidRDefault="00927A5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74E4C"/>
    <w:multiLevelType w:val="multilevel"/>
    <w:tmpl w:val="F6B4F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7E6E119A"/>
    <w:multiLevelType w:val="multilevel"/>
    <w:tmpl w:val="F578C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2495468">
    <w:abstractNumId w:val="1"/>
  </w:num>
  <w:num w:numId="2" w16cid:durableId="907617379">
    <w:abstractNumId w:val="0"/>
  </w:num>
  <w:num w:numId="3" w16cid:durableId="6406145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514"/>
    <w:rsid w:val="00055D66"/>
    <w:rsid w:val="00086FA5"/>
    <w:rsid w:val="000E4641"/>
    <w:rsid w:val="00151F66"/>
    <w:rsid w:val="00177F8D"/>
    <w:rsid w:val="00185F4A"/>
    <w:rsid w:val="001E097E"/>
    <w:rsid w:val="001F4B42"/>
    <w:rsid w:val="002D2200"/>
    <w:rsid w:val="003F53A0"/>
    <w:rsid w:val="0040564B"/>
    <w:rsid w:val="004465AB"/>
    <w:rsid w:val="0048120C"/>
    <w:rsid w:val="004909D9"/>
    <w:rsid w:val="004C5781"/>
    <w:rsid w:val="00521481"/>
    <w:rsid w:val="005E598B"/>
    <w:rsid w:val="00665110"/>
    <w:rsid w:val="006709F1"/>
    <w:rsid w:val="006937A6"/>
    <w:rsid w:val="006C60E6"/>
    <w:rsid w:val="006D2514"/>
    <w:rsid w:val="007E7573"/>
    <w:rsid w:val="00837914"/>
    <w:rsid w:val="00874FE7"/>
    <w:rsid w:val="008D2021"/>
    <w:rsid w:val="00927A55"/>
    <w:rsid w:val="00952F7D"/>
    <w:rsid w:val="00992862"/>
    <w:rsid w:val="009A1830"/>
    <w:rsid w:val="009A38BA"/>
    <w:rsid w:val="009E799B"/>
    <w:rsid w:val="00A6109D"/>
    <w:rsid w:val="00A61A31"/>
    <w:rsid w:val="00AD301C"/>
    <w:rsid w:val="00B43E11"/>
    <w:rsid w:val="00BC1E80"/>
    <w:rsid w:val="00BE53A3"/>
    <w:rsid w:val="00D43125"/>
    <w:rsid w:val="00D66A3A"/>
    <w:rsid w:val="00DF198B"/>
    <w:rsid w:val="00E371ED"/>
    <w:rsid w:val="00E5070D"/>
    <w:rsid w:val="00E74B29"/>
    <w:rsid w:val="00EB7C2B"/>
    <w:rsid w:val="00F43D9E"/>
    <w:rsid w:val="00F612F9"/>
    <w:rsid w:val="00FB2F1A"/>
    <w:rsid w:val="00FC574B"/>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BB5694"/>
  <w15:chartTrackingRefBased/>
  <w15:docId w15:val="{B3D92E26-36B2-4031-A404-2895D5046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IntenseEmphasis">
    <w:name w:val="Intense Emphasis"/>
    <w:basedOn w:val="DefaultParagraphFont"/>
    <w:uiPriority w:val="21"/>
    <w:qFormat/>
    <w:rsid w:val="006D2514"/>
    <w:rPr>
      <w:i/>
      <w:iCs/>
      <w:color w:val="35484C" w:themeColor="accent1" w:themeShade="BF"/>
    </w:rPr>
  </w:style>
  <w:style w:type="paragraph" w:styleId="Caption">
    <w:name w:val="caption"/>
    <w:basedOn w:val="Normal"/>
    <w:next w:val="Normal"/>
    <w:uiPriority w:val="35"/>
    <w:unhideWhenUsed/>
    <w:qFormat/>
    <w:rsid w:val="006D2514"/>
    <w:pPr>
      <w:spacing w:after="200"/>
    </w:pPr>
    <w:rPr>
      <w:i/>
      <w:iCs/>
      <w:color w:val="5E5E5E" w:themeColor="text2"/>
      <w:kern w:val="2"/>
      <w:sz w:val="18"/>
      <w:szCs w:val="18"/>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8584905">
      <w:bodyDiv w:val="1"/>
      <w:marLeft w:val="0"/>
      <w:marRight w:val="0"/>
      <w:marTop w:val="0"/>
      <w:marBottom w:val="0"/>
      <w:divBdr>
        <w:top w:val="none" w:sz="0" w:space="0" w:color="auto"/>
        <w:left w:val="none" w:sz="0" w:space="0" w:color="auto"/>
        <w:bottom w:val="none" w:sz="0" w:space="0" w:color="auto"/>
        <w:right w:val="none" w:sz="0" w:space="0" w:color="auto"/>
      </w:divBdr>
    </w:div>
    <w:div w:id="135222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nav\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7C82142BFED4F338ABCF4F974D40E8D"/>
        <w:category>
          <w:name w:val="General"/>
          <w:gallery w:val="placeholder"/>
        </w:category>
        <w:types>
          <w:type w:val="bbPlcHdr"/>
        </w:types>
        <w:behaviors>
          <w:behavior w:val="content"/>
        </w:behaviors>
        <w:guid w:val="{BF67835D-4000-4AEA-832B-D0911959ADD0}"/>
      </w:docPartPr>
      <w:docPartBody>
        <w:p w:rsidR="0012444B" w:rsidRDefault="00000000">
          <w:pPr>
            <w:pStyle w:val="F7C82142BFED4F338ABCF4F974D40E8D"/>
          </w:pPr>
          <w:r w:rsidRPr="00DF198B">
            <w:t>—</w:t>
          </w:r>
        </w:p>
      </w:docPartBody>
    </w:docPart>
    <w:docPart>
      <w:docPartPr>
        <w:name w:val="FC1A089F750047FEADD579862D109A1D"/>
        <w:category>
          <w:name w:val="General"/>
          <w:gallery w:val="placeholder"/>
        </w:category>
        <w:types>
          <w:type w:val="bbPlcHdr"/>
        </w:types>
        <w:behaviors>
          <w:behavior w:val="content"/>
        </w:behaviors>
        <w:guid w:val="{9CCA3514-54F1-4C58-9F7D-AF4A23804B98}"/>
      </w:docPartPr>
      <w:docPartBody>
        <w:p w:rsidR="0012444B" w:rsidRDefault="00000000">
          <w:pPr>
            <w:pStyle w:val="FC1A089F750047FEADD579862D109A1D"/>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090"/>
    <w:rsid w:val="0012444B"/>
    <w:rsid w:val="00271090"/>
    <w:rsid w:val="004465AB"/>
    <w:rsid w:val="005110B5"/>
    <w:rsid w:val="006937A6"/>
    <w:rsid w:val="00835882"/>
    <w:rsid w:val="009E799B"/>
    <w:rsid w:val="00C67145"/>
    <w:rsid w:val="00F612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C82142BFED4F338ABCF4F974D40E8D">
    <w:name w:val="F7C82142BFED4F338ABCF4F974D40E8D"/>
  </w:style>
  <w:style w:type="paragraph" w:customStyle="1" w:styleId="FC1A089F750047FEADD579862D109A1D">
    <w:name w:val="FC1A089F750047FEADD579862D109A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21</TotalTime>
  <Pages>5</Pages>
  <Words>486</Words>
  <Characters>2775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dc:creator>
  <cp:keywords/>
  <dc:description/>
  <cp:lastModifiedBy>Arnav Jagtap</cp:lastModifiedBy>
  <cp:revision>5</cp:revision>
  <dcterms:created xsi:type="dcterms:W3CDTF">2025-04-10T16:50:00Z</dcterms:created>
  <dcterms:modified xsi:type="dcterms:W3CDTF">2025-04-20T06:54:00Z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